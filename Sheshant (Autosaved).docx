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3DB" w:rsidRDefault="00B6501A">
      <w:pPr>
        <w:pStyle w:val="Title"/>
      </w:pPr>
      <w:r>
        <w:t>‍‍</w:t>
      </w:r>
      <w:sdt>
        <w:sdtPr>
          <w:alias w:val="Your Name"/>
          <w:tag w:val=""/>
          <w:id w:val="1246310863"/>
          <w:placeholder>
            <w:docPart w:val="4FE5E3C9418647FDAF6A89BAC5DB2D1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E350F3">
            <w:t>Sheshant</w:t>
          </w:r>
        </w:sdtContent>
      </w:sdt>
    </w:p>
    <w:p w:rsidR="00971020" w:rsidRPr="0068579A" w:rsidRDefault="00971020" w:rsidP="00971020">
      <w:pPr>
        <w:spacing w:after="32"/>
        <w:ind w:left="1"/>
        <w:rPr>
          <w:sz w:val="20"/>
        </w:rPr>
      </w:pPr>
      <w:r w:rsidRPr="0068579A">
        <w:rPr>
          <w:rFonts w:eastAsia="Garamond" w:cs="Garamond"/>
          <w:sz w:val="20"/>
        </w:rPr>
        <w:t>Date of Birth: 22</w:t>
      </w:r>
      <w:r w:rsidRPr="0068579A">
        <w:rPr>
          <w:rFonts w:eastAsia="Garamond" w:cs="Garamond"/>
          <w:sz w:val="20"/>
          <w:vertAlign w:val="superscript"/>
        </w:rPr>
        <w:t>th</w:t>
      </w:r>
      <w:r w:rsidRPr="0068579A">
        <w:rPr>
          <w:rFonts w:eastAsia="Garamond" w:cs="Garamond"/>
          <w:sz w:val="20"/>
          <w:vertAlign w:val="subscript"/>
        </w:rPr>
        <w:t xml:space="preserve"> </w:t>
      </w:r>
      <w:r w:rsidRPr="0068579A">
        <w:rPr>
          <w:rFonts w:eastAsia="Garamond" w:cs="Garamond"/>
          <w:sz w:val="20"/>
        </w:rPr>
        <w:t>June 1993</w:t>
      </w:r>
    </w:p>
    <w:p w:rsidR="00971020" w:rsidRPr="0068579A" w:rsidRDefault="00971020" w:rsidP="00971020">
      <w:pPr>
        <w:spacing w:after="0" w:line="271" w:lineRule="auto"/>
        <w:ind w:right="959"/>
        <w:rPr>
          <w:sz w:val="20"/>
        </w:rPr>
      </w:pPr>
      <w:r w:rsidRPr="0068579A">
        <w:rPr>
          <w:rFonts w:eastAsia="Garamond" w:cs="Garamond"/>
          <w:sz w:val="20"/>
        </w:rPr>
        <w:t xml:space="preserve">Current Address: </w:t>
      </w:r>
      <w:r w:rsidR="00F70E05">
        <w:rPr>
          <w:rFonts w:eastAsia="Garamond" w:cs="Garamond"/>
          <w:sz w:val="20"/>
        </w:rPr>
        <w:t>Victoria layout</w:t>
      </w:r>
      <w:r w:rsidR="00A056D1" w:rsidRPr="0068579A">
        <w:rPr>
          <w:rFonts w:eastAsia="Garamond" w:cs="Garamond"/>
          <w:sz w:val="20"/>
        </w:rPr>
        <w:t xml:space="preserve"> Bangalore 560001</w:t>
      </w:r>
    </w:p>
    <w:p w:rsidR="00971020" w:rsidRPr="0068579A" w:rsidRDefault="0068579A" w:rsidP="00971020">
      <w:pPr>
        <w:spacing w:after="0" w:line="271" w:lineRule="auto"/>
        <w:ind w:right="959"/>
        <w:rPr>
          <w:sz w:val="20"/>
        </w:rPr>
      </w:pPr>
      <w:r w:rsidRPr="0068579A">
        <w:rPr>
          <w:rFonts w:eastAsia="Garamond" w:cs="Garamond"/>
          <w:sz w:val="20"/>
        </w:rPr>
        <w:t xml:space="preserve">Linkedin - </w:t>
      </w:r>
      <w:hyperlink r:id="rId8" w:history="1">
        <w:r w:rsidR="007C5ECC" w:rsidRPr="007C5ECC">
          <w:rPr>
            <w:rStyle w:val="Hyperlink"/>
          </w:rPr>
          <w:t>https://www.linkedin.com/in/sheshant-singh-44381399</w:t>
        </w:r>
      </w:hyperlink>
    </w:p>
    <w:p w:rsidR="00971020" w:rsidRDefault="00971020" w:rsidP="00971020">
      <w:pPr>
        <w:spacing w:after="0" w:line="271" w:lineRule="auto"/>
        <w:ind w:right="959"/>
        <w:rPr>
          <w:rFonts w:eastAsia="Garamond" w:cs="Garamond"/>
          <w:sz w:val="20"/>
        </w:rPr>
      </w:pPr>
      <w:r w:rsidRPr="0068579A">
        <w:rPr>
          <w:rFonts w:eastAsia="Garamond" w:cs="Garamond"/>
          <w:sz w:val="20"/>
        </w:rPr>
        <w:t xml:space="preserve">Email: </w:t>
      </w:r>
      <w:r w:rsidRPr="0068579A">
        <w:rPr>
          <w:rFonts w:eastAsia="Garamond" w:cs="Garamond"/>
          <w:color w:val="0000FF"/>
          <w:sz w:val="20"/>
          <w:u w:val="single" w:color="0000FF"/>
        </w:rPr>
        <w:t>ssheshant@gmail.com</w:t>
      </w:r>
      <w:r w:rsidR="00A056D1" w:rsidRPr="0068579A">
        <w:rPr>
          <w:rFonts w:eastAsia="Garamond" w:cs="Garamond"/>
          <w:sz w:val="20"/>
        </w:rPr>
        <w:t xml:space="preserve">   Phone: +91 8904229841</w:t>
      </w:r>
    </w:p>
    <w:p w:rsidR="00517A4A" w:rsidRPr="00B627F8" w:rsidRDefault="00517A4A" w:rsidP="00971020">
      <w:pPr>
        <w:spacing w:after="0" w:line="271" w:lineRule="auto"/>
        <w:ind w:right="959"/>
        <w:rPr>
          <w:sz w:val="22"/>
          <w:szCs w:val="22"/>
        </w:rPr>
      </w:pPr>
      <w:r>
        <w:rPr>
          <w:rFonts w:eastAsia="Garamond" w:cs="Garamond"/>
          <w:sz w:val="20"/>
        </w:rPr>
        <w:t xml:space="preserve">GitHub - </w:t>
      </w:r>
      <w:hyperlink r:id="rId9" w:history="1">
        <w:r w:rsidRPr="00517A4A">
          <w:rPr>
            <w:rStyle w:val="Hyperlink"/>
            <w:rFonts w:eastAsia="Garamond" w:cs="Garamond"/>
            <w:sz w:val="20"/>
          </w:rPr>
          <w:t>https://github.com/sheshant</w:t>
        </w:r>
      </w:hyperlink>
    </w:p>
    <w:p w:rsidR="002723DB" w:rsidRDefault="00B6501A">
      <w:pPr>
        <w:pStyle w:val="SectionHeading"/>
      </w:pPr>
      <w:r>
        <w:t>Education</w:t>
      </w:r>
    </w:p>
    <w:p w:rsidR="00971020" w:rsidRPr="0034350B" w:rsidRDefault="00971020" w:rsidP="00971020">
      <w:pPr>
        <w:pStyle w:val="ListBullet"/>
        <w:rPr>
          <w:sz w:val="20"/>
        </w:rPr>
      </w:pPr>
      <w:r w:rsidRPr="0034350B">
        <w:rPr>
          <w:b/>
          <w:sz w:val="20"/>
        </w:rPr>
        <w:t>School Education:</w:t>
      </w:r>
      <w:r w:rsidRPr="0034350B">
        <w:rPr>
          <w:rFonts w:eastAsia="Garamond" w:cs="Garamond"/>
          <w:sz w:val="20"/>
        </w:rPr>
        <w:t xml:space="preserve"> </w:t>
      </w:r>
    </w:p>
    <w:p w:rsidR="00971020" w:rsidRPr="0034350B" w:rsidRDefault="00971020" w:rsidP="00971020">
      <w:pPr>
        <w:pStyle w:val="ListBullet"/>
        <w:tabs>
          <w:tab w:val="clear" w:pos="144"/>
          <w:tab w:val="num" w:pos="288"/>
        </w:tabs>
        <w:ind w:left="288"/>
        <w:rPr>
          <w:rFonts w:eastAsia="Calibri" w:cs="Calibri"/>
          <w:sz w:val="20"/>
          <w:lang w:val="en-IN" w:eastAsia="en-IN"/>
        </w:rPr>
      </w:pPr>
      <w:r w:rsidRPr="0034350B">
        <w:rPr>
          <w:rFonts w:eastAsia="Garamond" w:cs="Garamond"/>
          <w:sz w:val="20"/>
        </w:rPr>
        <w:t>10</w:t>
      </w:r>
      <w:r w:rsidRPr="0034350B">
        <w:rPr>
          <w:rFonts w:eastAsia="Garamond" w:cs="Garamond"/>
          <w:sz w:val="20"/>
          <w:vertAlign w:val="superscript"/>
        </w:rPr>
        <w:t>th</w:t>
      </w:r>
      <w:r w:rsidRPr="0034350B">
        <w:rPr>
          <w:rFonts w:eastAsia="Garamond" w:cs="Garamond"/>
          <w:sz w:val="20"/>
        </w:rPr>
        <w:t xml:space="preserve"> </w:t>
      </w:r>
      <w:r w:rsidR="00490E00" w:rsidRPr="0034350B">
        <w:rPr>
          <w:rFonts w:eastAsia="Garamond" w:cs="Garamond"/>
          <w:sz w:val="20"/>
          <w:lang w:val="en-IN" w:eastAsia="en-IN"/>
        </w:rPr>
        <w:t>ICSE (</w:t>
      </w:r>
      <w:r w:rsidRPr="0034350B">
        <w:rPr>
          <w:rFonts w:eastAsia="Garamond" w:cs="Garamond"/>
          <w:sz w:val="20"/>
          <w:lang w:val="en-IN" w:eastAsia="en-IN"/>
        </w:rPr>
        <w:t xml:space="preserve">Indian Certificate of Secondary Education) Board. </w:t>
      </w:r>
      <w:r w:rsidR="00490E00" w:rsidRPr="0034350B">
        <w:rPr>
          <w:rFonts w:eastAsia="Garamond" w:cs="Garamond"/>
          <w:sz w:val="20"/>
        </w:rPr>
        <w:t>Institute:</w:t>
      </w:r>
      <w:r w:rsidRPr="0034350B">
        <w:rPr>
          <w:rFonts w:eastAsia="Garamond" w:cs="Garamond"/>
          <w:sz w:val="20"/>
        </w:rPr>
        <w:t xml:space="preserve"> St Karen’s High School, Patna. </w:t>
      </w:r>
      <w:r w:rsidRPr="0034350B">
        <w:rPr>
          <w:rFonts w:eastAsia="Garamond" w:cs="Garamond"/>
          <w:sz w:val="20"/>
          <w:lang w:val="en-IN" w:eastAsia="en-IN"/>
        </w:rPr>
        <w:t xml:space="preserve">Completed in </w:t>
      </w:r>
      <w:r w:rsidR="00490E00" w:rsidRPr="0034350B">
        <w:rPr>
          <w:rFonts w:eastAsia="Garamond" w:cs="Garamond"/>
          <w:sz w:val="20"/>
          <w:lang w:val="en-IN" w:eastAsia="en-IN"/>
        </w:rPr>
        <w:t>the Year</w:t>
      </w:r>
      <w:r w:rsidRPr="0034350B">
        <w:rPr>
          <w:rFonts w:eastAsia="Garamond" w:cs="Garamond"/>
          <w:sz w:val="20"/>
          <w:lang w:val="en-IN" w:eastAsia="en-IN"/>
        </w:rPr>
        <w:t xml:space="preserve"> 2010. Marks  : 85% (Aggregate), 92% (Mathematics), 98%(Computer applications)</w:t>
      </w:r>
    </w:p>
    <w:p w:rsidR="00971020" w:rsidRPr="007C5ECC" w:rsidRDefault="00971020" w:rsidP="00971020">
      <w:pPr>
        <w:pStyle w:val="ListBullet"/>
        <w:tabs>
          <w:tab w:val="clear" w:pos="144"/>
          <w:tab w:val="num" w:pos="288"/>
        </w:tabs>
        <w:ind w:left="288"/>
        <w:rPr>
          <w:rFonts w:eastAsia="Calibri" w:cs="Calibri"/>
          <w:sz w:val="20"/>
          <w:lang w:val="en-IN" w:eastAsia="en-IN"/>
        </w:rPr>
      </w:pPr>
      <w:r w:rsidRPr="0034350B">
        <w:rPr>
          <w:rFonts w:eastAsia="Garamond" w:cs="Garamond"/>
          <w:sz w:val="20"/>
          <w:lang w:val="en-IN" w:eastAsia="en-IN"/>
        </w:rPr>
        <w:t>12</w:t>
      </w:r>
      <w:r w:rsidRPr="0034350B">
        <w:rPr>
          <w:rFonts w:eastAsia="Garamond" w:cs="Garamond"/>
          <w:sz w:val="20"/>
          <w:vertAlign w:val="superscript"/>
          <w:lang w:val="en-IN" w:eastAsia="en-IN"/>
        </w:rPr>
        <w:t>th</w:t>
      </w:r>
      <w:r w:rsidRPr="0034350B">
        <w:rPr>
          <w:rFonts w:eastAsia="Garamond" w:cs="Garamond"/>
          <w:sz w:val="20"/>
          <w:lang w:val="en-IN" w:eastAsia="en-IN"/>
        </w:rPr>
        <w:t xml:space="preserve"> All India Senior School Certificate Examination (CBSE) </w:t>
      </w:r>
      <w:r w:rsidR="00490E00" w:rsidRPr="0034350B">
        <w:rPr>
          <w:rFonts w:eastAsia="Garamond" w:cs="Garamond"/>
          <w:sz w:val="20"/>
          <w:lang w:val="en-IN" w:eastAsia="en-IN"/>
        </w:rPr>
        <w:t>institute:</w:t>
      </w:r>
      <w:r w:rsidRPr="0034350B">
        <w:rPr>
          <w:rFonts w:eastAsia="Garamond" w:cs="Garamond"/>
          <w:sz w:val="20"/>
          <w:lang w:val="en-IN" w:eastAsia="en-IN"/>
        </w:rPr>
        <w:t xml:space="preserve"> Scholar’s abode, Patna completed in </w:t>
      </w:r>
      <w:r w:rsidR="00490E00" w:rsidRPr="0034350B">
        <w:rPr>
          <w:rFonts w:eastAsia="Garamond" w:cs="Garamond"/>
          <w:sz w:val="20"/>
          <w:lang w:val="en-IN" w:eastAsia="en-IN"/>
        </w:rPr>
        <w:t>the Year</w:t>
      </w:r>
      <w:r w:rsidRPr="0034350B">
        <w:rPr>
          <w:rFonts w:eastAsia="Garamond" w:cs="Garamond"/>
          <w:sz w:val="20"/>
          <w:lang w:val="en-IN" w:eastAsia="en-IN"/>
        </w:rPr>
        <w:t xml:space="preserve"> 2012 </w:t>
      </w:r>
      <w:r w:rsidR="00490E00" w:rsidRPr="0034350B">
        <w:rPr>
          <w:rFonts w:eastAsia="Garamond" w:cs="Garamond"/>
          <w:sz w:val="20"/>
          <w:lang w:val="en-IN" w:eastAsia="en-IN"/>
        </w:rPr>
        <w:t>Marks:</w:t>
      </w:r>
      <w:r w:rsidRPr="0034350B">
        <w:rPr>
          <w:rFonts w:eastAsia="Garamond" w:cs="Garamond"/>
          <w:sz w:val="20"/>
          <w:lang w:val="en-IN" w:eastAsia="en-IN"/>
        </w:rPr>
        <w:t xml:space="preserve"> 82.6% (Aggregate</w:t>
      </w:r>
      <w:r w:rsidR="00490E00" w:rsidRPr="0034350B">
        <w:rPr>
          <w:rFonts w:eastAsia="Garamond" w:cs="Garamond"/>
          <w:sz w:val="20"/>
          <w:lang w:val="en-IN" w:eastAsia="en-IN"/>
        </w:rPr>
        <w:t>),</w:t>
      </w:r>
      <w:r w:rsidRPr="0034350B">
        <w:rPr>
          <w:rFonts w:eastAsia="Garamond" w:cs="Garamond"/>
          <w:sz w:val="20"/>
          <w:lang w:val="en-IN" w:eastAsia="en-IN"/>
        </w:rPr>
        <w:t xml:space="preserve"> 92.33% (PCM)</w:t>
      </w:r>
    </w:p>
    <w:p w:rsidR="002723DB" w:rsidRPr="007C5ECC" w:rsidRDefault="007C5ECC" w:rsidP="00971020">
      <w:pPr>
        <w:pStyle w:val="ListBullet"/>
        <w:rPr>
          <w:rFonts w:eastAsia="Calibri" w:cs="Calibri"/>
          <w:sz w:val="20"/>
          <w:lang w:val="en-IN" w:eastAsia="en-IN"/>
        </w:rPr>
      </w:pPr>
      <w:r w:rsidRPr="007C5ECC">
        <w:rPr>
          <w:rFonts w:eastAsia="Calibri" w:cs="Calibri"/>
          <w:b/>
          <w:sz w:val="20"/>
          <w:lang w:val="en-IN" w:eastAsia="en-IN"/>
        </w:rPr>
        <w:t>College</w:t>
      </w:r>
      <w:r w:rsidRPr="007C5ECC">
        <w:rPr>
          <w:rFonts w:eastAsia="Calibri" w:cs="Calibri"/>
          <w:sz w:val="20"/>
          <w:lang w:val="en-IN" w:eastAsia="en-IN"/>
        </w:rPr>
        <w:t>:  B</w:t>
      </w:r>
      <w:r>
        <w:rPr>
          <w:rFonts w:eastAsia="Calibri" w:cs="Calibri"/>
          <w:sz w:val="20"/>
          <w:lang w:val="en-IN" w:eastAsia="en-IN"/>
        </w:rPr>
        <w:t xml:space="preserve"> - </w:t>
      </w:r>
      <w:r w:rsidRPr="007C5ECC">
        <w:rPr>
          <w:rFonts w:eastAsia="Calibri" w:cs="Calibri"/>
          <w:sz w:val="20"/>
          <w:lang w:val="en-IN" w:eastAsia="en-IN"/>
        </w:rPr>
        <w:t>Tech in Computer Science</w:t>
      </w:r>
      <w:r w:rsidR="00517A4A">
        <w:rPr>
          <w:rFonts w:eastAsia="Calibri" w:cs="Calibri"/>
          <w:sz w:val="20"/>
          <w:lang w:val="en-IN" w:eastAsia="en-IN"/>
        </w:rPr>
        <w:t xml:space="preserve"> and Engineering</w:t>
      </w:r>
      <w:r w:rsidRPr="007C5ECC">
        <w:rPr>
          <w:rFonts w:eastAsia="Calibri" w:cs="Calibri"/>
          <w:sz w:val="20"/>
          <w:lang w:val="en-IN" w:eastAsia="en-IN"/>
        </w:rPr>
        <w:t xml:space="preserve">, Indian Institute of Technology </w:t>
      </w:r>
      <w:proofErr w:type="spellStart"/>
      <w:r w:rsidRPr="007C5ECC">
        <w:rPr>
          <w:rFonts w:eastAsia="Calibri" w:cs="Calibri"/>
          <w:sz w:val="20"/>
          <w:lang w:val="en-IN" w:eastAsia="en-IN"/>
        </w:rPr>
        <w:t>Kharagpur</w:t>
      </w:r>
      <w:proofErr w:type="spellEnd"/>
      <w:r w:rsidRPr="007C5ECC">
        <w:rPr>
          <w:rFonts w:eastAsia="Calibri" w:cs="Calibri"/>
          <w:sz w:val="20"/>
          <w:lang w:val="en-IN" w:eastAsia="en-IN"/>
        </w:rPr>
        <w:t>. 2016. CGPA 7.75</w:t>
      </w:r>
    </w:p>
    <w:p w:rsidR="00293F16" w:rsidRPr="00293F16" w:rsidRDefault="00293F16" w:rsidP="00293F16">
      <w:pPr>
        <w:pStyle w:val="Subsection"/>
        <w:spacing w:before="100"/>
        <w:rPr>
          <w:rFonts w:asciiTheme="majorHAnsi" w:eastAsiaTheme="majorEastAsia" w:hAnsiTheme="majorHAnsi" w:cstheme="majorBidi"/>
          <w:color w:val="39A5B7" w:themeColor="accent1"/>
          <w:sz w:val="24"/>
          <w:lang w:val="en-IN"/>
        </w:rPr>
      </w:pPr>
      <w:r w:rsidRPr="00293F16">
        <w:rPr>
          <w:rFonts w:asciiTheme="majorHAnsi" w:eastAsiaTheme="majorEastAsia" w:hAnsiTheme="majorHAnsi" w:cstheme="majorBidi"/>
          <w:color w:val="39A5B7" w:themeColor="accent1"/>
          <w:sz w:val="24"/>
          <w:lang w:val="en-IN"/>
        </w:rPr>
        <w:t xml:space="preserve">SOFTWARE ENGINEERING SKILLS </w:t>
      </w:r>
    </w:p>
    <w:p w:rsidR="002723DB" w:rsidRPr="0034350B" w:rsidRDefault="00293F16">
      <w:pPr>
        <w:pStyle w:val="Subsection"/>
        <w:spacing w:before="100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OPERATING SYSTEM</w:t>
      </w:r>
    </w:p>
    <w:p w:rsidR="002723DB" w:rsidRPr="0034350B" w:rsidRDefault="000A4B65" w:rsidP="00293F16">
      <w:pPr>
        <w:pStyle w:val="ListBullet"/>
        <w:rPr>
          <w:sz w:val="20"/>
        </w:rPr>
      </w:pPr>
      <w:r>
        <w:rPr>
          <w:sz w:val="20"/>
        </w:rPr>
        <w:t>Linux</w:t>
      </w:r>
      <w:r w:rsidR="000D3627" w:rsidRPr="0034350B">
        <w:rPr>
          <w:sz w:val="20"/>
        </w:rPr>
        <w:t>, Windows 10</w:t>
      </w:r>
      <w:r w:rsidR="00293F16" w:rsidRPr="0034350B">
        <w:rPr>
          <w:sz w:val="20"/>
        </w:rPr>
        <w:t>, Kali Linux</w:t>
      </w:r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PROGRAMMING LANGUAGES</w:t>
      </w:r>
    </w:p>
    <w:p w:rsidR="002723DB" w:rsidRPr="0034350B" w:rsidRDefault="00293F16" w:rsidP="00293F16">
      <w:pPr>
        <w:pStyle w:val="ListBullet"/>
        <w:rPr>
          <w:sz w:val="20"/>
        </w:rPr>
      </w:pPr>
      <w:r w:rsidRPr="0034350B">
        <w:rPr>
          <w:sz w:val="20"/>
        </w:rPr>
        <w:t>C, C++, JAVA, PYTHON,</w:t>
      </w:r>
      <w:r w:rsidR="000A4B65">
        <w:rPr>
          <w:sz w:val="20"/>
        </w:rPr>
        <w:t xml:space="preserve"> </w:t>
      </w:r>
      <w:r w:rsidRPr="0034350B">
        <w:rPr>
          <w:sz w:val="20"/>
        </w:rPr>
        <w:t>MATLAB</w:t>
      </w:r>
      <w:r w:rsidR="00A576AC">
        <w:rPr>
          <w:sz w:val="20"/>
        </w:rPr>
        <w:t>,</w:t>
      </w:r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SOFTWARES</w:t>
      </w:r>
      <w:r w:rsidR="00E350F3">
        <w:rPr>
          <w:color w:val="404040" w:themeColor="text1" w:themeTint="BF"/>
          <w:sz w:val="20"/>
        </w:rPr>
        <w:t xml:space="preserve"> AND LIBRARIES</w:t>
      </w:r>
    </w:p>
    <w:p w:rsidR="002723DB" w:rsidRPr="0034350B" w:rsidRDefault="00B6501A">
      <w:pPr>
        <w:pStyle w:val="ListBullet"/>
        <w:rPr>
          <w:sz w:val="20"/>
        </w:rPr>
      </w:pPr>
      <w:r w:rsidRPr="0034350B">
        <w:rPr>
          <w:sz w:val="20"/>
        </w:rPr>
        <w:t xml:space="preserve"> </w:t>
      </w:r>
      <w:r w:rsidR="00E42908" w:rsidRPr="0034350B">
        <w:rPr>
          <w:sz w:val="20"/>
          <w:lang w:val="en-IN"/>
        </w:rPr>
        <w:t>Visual Studio 2013, Eclipse, NetBeans, Solid works 2013, Microsoft office 2013</w:t>
      </w:r>
      <w:r w:rsidR="009D7336">
        <w:rPr>
          <w:sz w:val="20"/>
          <w:lang w:val="en-IN"/>
        </w:rPr>
        <w:t xml:space="preserve"> (Excel and PowerPoint)</w:t>
      </w:r>
      <w:r w:rsidR="00E42908" w:rsidRPr="0034350B">
        <w:rPr>
          <w:sz w:val="20"/>
          <w:lang w:val="en-IN"/>
        </w:rPr>
        <w:t xml:space="preserve">, </w:t>
      </w:r>
      <w:proofErr w:type="spellStart"/>
      <w:r w:rsidR="00E42908" w:rsidRPr="0034350B">
        <w:rPr>
          <w:sz w:val="20"/>
          <w:lang w:val="en-IN"/>
        </w:rPr>
        <w:t>Matlab</w:t>
      </w:r>
      <w:proofErr w:type="spellEnd"/>
      <w:r w:rsidR="00E42908" w:rsidRPr="0034350B">
        <w:rPr>
          <w:sz w:val="20"/>
          <w:lang w:val="en-IN"/>
        </w:rPr>
        <w:t xml:space="preserve"> (or Octave</w:t>
      </w:r>
      <w:proofErr w:type="gramStart"/>
      <w:r w:rsidR="00E42908" w:rsidRPr="0034350B">
        <w:rPr>
          <w:sz w:val="20"/>
          <w:lang w:val="en-IN"/>
        </w:rPr>
        <w:t>)</w:t>
      </w:r>
      <w:r w:rsidR="00E350F3">
        <w:rPr>
          <w:sz w:val="20"/>
          <w:lang w:val="en-IN"/>
        </w:rPr>
        <w:t>,pytho</w:t>
      </w:r>
      <w:r w:rsidR="00A576AC">
        <w:rPr>
          <w:sz w:val="20"/>
          <w:lang w:val="en-IN"/>
        </w:rPr>
        <w:t>n</w:t>
      </w:r>
      <w:proofErr w:type="gramEnd"/>
      <w:r w:rsidR="00A576AC">
        <w:rPr>
          <w:sz w:val="20"/>
          <w:lang w:val="en-IN"/>
        </w:rPr>
        <w:t>-</w:t>
      </w:r>
      <w:proofErr w:type="spellStart"/>
      <w:r w:rsidR="00A576AC">
        <w:rPr>
          <w:sz w:val="20"/>
          <w:lang w:val="en-IN"/>
        </w:rPr>
        <w:t>nltk</w:t>
      </w:r>
      <w:proofErr w:type="spellEnd"/>
      <w:r w:rsidR="00A576AC">
        <w:rPr>
          <w:sz w:val="20"/>
          <w:lang w:val="en-IN"/>
        </w:rPr>
        <w:t xml:space="preserve">, </w:t>
      </w:r>
      <w:proofErr w:type="spellStart"/>
      <w:r w:rsidR="00A576AC">
        <w:rPr>
          <w:sz w:val="20"/>
          <w:lang w:val="en-IN"/>
        </w:rPr>
        <w:t>opencv</w:t>
      </w:r>
      <w:proofErr w:type="spellEnd"/>
      <w:r w:rsidR="00A576AC">
        <w:rPr>
          <w:sz w:val="20"/>
          <w:lang w:val="en-IN"/>
        </w:rPr>
        <w:t xml:space="preserve">, python </w:t>
      </w:r>
      <w:proofErr w:type="spellStart"/>
      <w:r w:rsidR="00A576AC">
        <w:rPr>
          <w:sz w:val="20"/>
          <w:lang w:val="en-IN"/>
        </w:rPr>
        <w:t>networkx</w:t>
      </w:r>
      <w:proofErr w:type="spellEnd"/>
      <w:r w:rsidR="00A576AC">
        <w:rPr>
          <w:sz w:val="20"/>
          <w:lang w:val="en-IN"/>
        </w:rPr>
        <w:t xml:space="preserve">, python </w:t>
      </w:r>
      <w:proofErr w:type="spellStart"/>
      <w:r w:rsidR="00A576AC">
        <w:rPr>
          <w:sz w:val="20"/>
          <w:lang w:val="en-IN"/>
        </w:rPr>
        <w:t>matplotlib</w:t>
      </w:r>
      <w:proofErr w:type="spellEnd"/>
    </w:p>
    <w:p w:rsidR="002723DB" w:rsidRPr="0034350B" w:rsidRDefault="00293F16">
      <w:pPr>
        <w:pStyle w:val="Subsection"/>
        <w:rPr>
          <w:color w:val="404040" w:themeColor="text1" w:themeTint="BF"/>
          <w:sz w:val="20"/>
        </w:rPr>
      </w:pPr>
      <w:r w:rsidRPr="0034350B">
        <w:rPr>
          <w:color w:val="404040" w:themeColor="text1" w:themeTint="BF"/>
          <w:sz w:val="20"/>
        </w:rPr>
        <w:t>DATABASE</w:t>
      </w:r>
    </w:p>
    <w:p w:rsidR="002723DB" w:rsidRPr="00E42908" w:rsidRDefault="00B6501A">
      <w:pPr>
        <w:pStyle w:val="ListBullet"/>
        <w:rPr>
          <w:sz w:val="20"/>
        </w:rPr>
      </w:pPr>
      <w:r w:rsidRPr="00E42908">
        <w:rPr>
          <w:sz w:val="20"/>
        </w:rPr>
        <w:t xml:space="preserve"> </w:t>
      </w:r>
      <w:r w:rsidR="00E42908" w:rsidRPr="00E42908">
        <w:rPr>
          <w:sz w:val="20"/>
          <w:lang w:val="en-IN"/>
        </w:rPr>
        <w:t>SQLite, MySQL</w:t>
      </w:r>
      <w:r w:rsidR="0068579A">
        <w:rPr>
          <w:sz w:val="20"/>
          <w:lang w:val="en-IN"/>
        </w:rPr>
        <w:t xml:space="preserve">, </w:t>
      </w:r>
      <w:r w:rsidR="00A576AC">
        <w:rPr>
          <w:sz w:val="20"/>
          <w:lang w:val="en-IN"/>
        </w:rPr>
        <w:t>PostgreSQL, Microsoft SQL server</w:t>
      </w:r>
    </w:p>
    <w:p w:rsidR="00E42908" w:rsidRDefault="00E42908" w:rsidP="00E42908">
      <w:pPr>
        <w:pStyle w:val="ListBullet"/>
        <w:numPr>
          <w:ilvl w:val="0"/>
          <w:numId w:val="0"/>
        </w:numPr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</w:pPr>
      <w:r w:rsidRPr="00E42908">
        <w:rPr>
          <w:rFonts w:asciiTheme="majorHAnsi" w:eastAsiaTheme="majorEastAsia" w:hAnsiTheme="majorHAnsi" w:cstheme="majorBidi"/>
          <w:b/>
          <w:bCs/>
          <w:color w:val="39A5B7" w:themeColor="accent1"/>
          <w:sz w:val="24"/>
        </w:rPr>
        <w:t xml:space="preserve">ACADEMIC HONORS &amp; ACHIEVEMENTS  </w:t>
      </w:r>
    </w:p>
    <w:p w:rsidR="00E42908" w:rsidRPr="0034350B" w:rsidRDefault="00E42908" w:rsidP="00E42908">
      <w:pPr>
        <w:numPr>
          <w:ilvl w:val="0"/>
          <w:numId w:val="6"/>
        </w:numPr>
        <w:spacing w:after="45" w:line="269" w:lineRule="auto"/>
        <w:ind w:right="959" w:hanging="360"/>
      </w:pPr>
      <w:r w:rsidRPr="0034350B">
        <w:rPr>
          <w:rFonts w:eastAsia="Garamond" w:cs="Garamond"/>
          <w:sz w:val="20"/>
        </w:rPr>
        <w:t>Was in top 1% of the 500,000 students that appeared for IIT Joint Entrance Examination (IIT-JEE) 2012 secured rank of 1958 and also Secured an All India Rank around 10000 out of 1,100,000 students that appeared for All India Engineering Entrance Examination 2012.</w:t>
      </w:r>
    </w:p>
    <w:p w:rsidR="002723DB" w:rsidRDefault="00E42908">
      <w:pPr>
        <w:pStyle w:val="SectionHeading"/>
      </w:pPr>
      <w:r>
        <w:t>RELATED PROJECTS</w:t>
      </w:r>
      <w:r w:rsidR="002C30CF">
        <w:t xml:space="preserve"> IN I.I.T. </w:t>
      </w:r>
      <w:proofErr w:type="spellStart"/>
      <w:r w:rsidR="002C30CF">
        <w:t>Kharagpur</w:t>
      </w:r>
      <w:proofErr w:type="spellEnd"/>
    </w:p>
    <w:p w:rsidR="00267D9E" w:rsidRPr="00A576AC" w:rsidRDefault="00267D9E" w:rsidP="000D3627">
      <w:pPr>
        <w:numPr>
          <w:ilvl w:val="0"/>
          <w:numId w:val="7"/>
        </w:numPr>
        <w:spacing w:after="0" w:line="271" w:lineRule="auto"/>
        <w:ind w:right="959"/>
        <w:rPr>
          <w:b/>
          <w:sz w:val="20"/>
        </w:rPr>
      </w:pPr>
      <w:r w:rsidRPr="00267D9E">
        <w:rPr>
          <w:b/>
          <w:sz w:val="20"/>
        </w:rPr>
        <w:t>Sof</w:t>
      </w:r>
      <w:r>
        <w:rPr>
          <w:b/>
          <w:sz w:val="20"/>
        </w:rPr>
        <w:t>tware engineerin</w:t>
      </w:r>
      <w:r w:rsidR="00634D98">
        <w:rPr>
          <w:b/>
          <w:sz w:val="20"/>
        </w:rPr>
        <w:t>g</w:t>
      </w:r>
      <w:r>
        <w:rPr>
          <w:b/>
          <w:sz w:val="20"/>
        </w:rPr>
        <w:t xml:space="preserve"> – </w:t>
      </w:r>
      <w:r w:rsidR="00FC350C">
        <w:rPr>
          <w:sz w:val="20"/>
        </w:rPr>
        <w:t xml:space="preserve">Along with my lab </w:t>
      </w:r>
      <w:r w:rsidR="005B234F">
        <w:rPr>
          <w:sz w:val="20"/>
        </w:rPr>
        <w:t xml:space="preserve">partner, we made a software named UDIS (University Database </w:t>
      </w:r>
      <w:r w:rsidR="00201F90">
        <w:rPr>
          <w:sz w:val="20"/>
        </w:rPr>
        <w:t>Information</w:t>
      </w:r>
      <w:r w:rsidR="005B234F">
        <w:rPr>
          <w:sz w:val="20"/>
        </w:rPr>
        <w:t xml:space="preserve"> System). It </w:t>
      </w:r>
      <w:r w:rsidR="00201F90">
        <w:rPr>
          <w:sz w:val="20"/>
        </w:rPr>
        <w:t xml:space="preserve">manages all the stats of the university regarding the grades of student and the list of all the professors and students and also all the projects undertaken by the university. </w:t>
      </w:r>
    </w:p>
    <w:p w:rsidR="00A576AC" w:rsidRPr="00267D9E" w:rsidRDefault="00A576AC" w:rsidP="000D3627">
      <w:pPr>
        <w:numPr>
          <w:ilvl w:val="0"/>
          <w:numId w:val="7"/>
        </w:numPr>
        <w:spacing w:after="0" w:line="271" w:lineRule="auto"/>
        <w:ind w:right="959"/>
        <w:rPr>
          <w:b/>
          <w:sz w:val="20"/>
        </w:rPr>
      </w:pPr>
    </w:p>
    <w:p w:rsidR="000D3627" w:rsidRPr="00201F90" w:rsidRDefault="000D3627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rFonts w:eastAsia="Garamond" w:cs="Garamond"/>
          <w:b/>
          <w:sz w:val="20"/>
        </w:rPr>
        <w:t>Database Management</w:t>
      </w:r>
      <w:r w:rsidR="00A36242" w:rsidRPr="001B2B35">
        <w:rPr>
          <w:rFonts w:eastAsia="Garamond" w:cs="Garamond"/>
          <w:sz w:val="20"/>
        </w:rPr>
        <w:t xml:space="preserve">- I have </w:t>
      </w:r>
      <w:r w:rsidR="00E42908" w:rsidRPr="001B2B35">
        <w:rPr>
          <w:rFonts w:eastAsia="Garamond" w:cs="Garamond"/>
          <w:sz w:val="20"/>
        </w:rPr>
        <w:t xml:space="preserve">done work on database based software for medical diagnostic center as part of my assignment which will keep the record of all medical tests </w:t>
      </w:r>
      <w:r w:rsidR="00E42908" w:rsidRPr="001B2B35">
        <w:rPr>
          <w:rFonts w:eastAsia="Garamond" w:cs="Garamond"/>
          <w:sz w:val="20"/>
        </w:rPr>
        <w:lastRenderedPageBreak/>
        <w:t>in that hospital.</w:t>
      </w:r>
      <w:r w:rsidR="0034350B">
        <w:rPr>
          <w:rFonts w:eastAsia="Garamond" w:cs="Garamond"/>
          <w:sz w:val="20"/>
        </w:rPr>
        <w:t xml:space="preserve"> That software </w:t>
      </w:r>
      <w:r w:rsidR="00201F90">
        <w:rPr>
          <w:rFonts w:eastAsia="Garamond" w:cs="Garamond"/>
          <w:sz w:val="20"/>
        </w:rPr>
        <w:t>maintains</w:t>
      </w:r>
      <w:r w:rsidR="0034350B">
        <w:rPr>
          <w:rFonts w:eastAsia="Garamond" w:cs="Garamond"/>
          <w:sz w:val="20"/>
        </w:rPr>
        <w:t xml:space="preserve"> a database of each patient and doctor and tests records. </w:t>
      </w:r>
      <w:r w:rsidR="00E42908" w:rsidRPr="001B2B35">
        <w:rPr>
          <w:rFonts w:eastAsia="Garamond" w:cs="Garamond"/>
          <w:sz w:val="20"/>
        </w:rPr>
        <w:t xml:space="preserve"> </w:t>
      </w:r>
    </w:p>
    <w:p w:rsidR="002C30CF" w:rsidRDefault="00201F90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>
        <w:rPr>
          <w:rFonts w:eastAsia="Garamond" w:cs="Garamond"/>
          <w:b/>
          <w:sz w:val="20"/>
        </w:rPr>
        <w:t xml:space="preserve">Operating system </w:t>
      </w:r>
      <w:r w:rsidR="00E12601">
        <w:rPr>
          <w:sz w:val="20"/>
        </w:rPr>
        <w:t>–</w:t>
      </w:r>
      <w:r>
        <w:rPr>
          <w:sz w:val="20"/>
        </w:rPr>
        <w:t xml:space="preserve"> </w:t>
      </w:r>
      <w:r w:rsidR="00D7659E">
        <w:rPr>
          <w:sz w:val="20"/>
        </w:rPr>
        <w:t>[Jan 2015 to Apr 2015]</w:t>
      </w:r>
    </w:p>
    <w:p w:rsidR="002C30CF" w:rsidRDefault="00E12601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>
        <w:rPr>
          <w:sz w:val="20"/>
        </w:rPr>
        <w:t xml:space="preserve">I have done work on semaphores and shared memory on linux based OS Ubuntu. This was part of my assignments. </w:t>
      </w:r>
    </w:p>
    <w:p w:rsidR="00201F90" w:rsidRPr="001B2B35" w:rsidRDefault="00E12601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>
        <w:rPr>
          <w:sz w:val="20"/>
        </w:rPr>
        <w:t xml:space="preserve">Also I did programming of a mini version of shell. </w:t>
      </w:r>
    </w:p>
    <w:p w:rsidR="002C30CF" w:rsidRDefault="000D3627" w:rsidP="000D3627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>Summer training</w:t>
      </w:r>
      <w:r w:rsidR="00490E00">
        <w:rPr>
          <w:sz w:val="20"/>
        </w:rPr>
        <w:t xml:space="preserve"> - </w:t>
      </w:r>
      <w:r w:rsidR="002C30CF">
        <w:rPr>
          <w:sz w:val="20"/>
        </w:rPr>
        <w:t>[</w:t>
      </w:r>
      <w:r w:rsidR="002C30CF" w:rsidRPr="001B2B35">
        <w:rPr>
          <w:sz w:val="20"/>
        </w:rPr>
        <w:t>May</w:t>
      </w:r>
      <w:r w:rsidR="002C30CF">
        <w:rPr>
          <w:sz w:val="20"/>
        </w:rPr>
        <w:t xml:space="preserve"> 2015</w:t>
      </w:r>
      <w:r w:rsidR="002C30CF" w:rsidRPr="001B2B35">
        <w:rPr>
          <w:sz w:val="20"/>
        </w:rPr>
        <w:t xml:space="preserve"> to July 2015</w:t>
      </w:r>
      <w:r w:rsidR="002C30CF">
        <w:rPr>
          <w:sz w:val="20"/>
        </w:rPr>
        <w:t>]</w:t>
      </w:r>
    </w:p>
    <w:p w:rsidR="002C30CF" w:rsidRDefault="000D3627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sz w:val="20"/>
        </w:rPr>
        <w:t xml:space="preserve">I have done my summer training at Samsung Research Institute Bangalore as an intern for the month of May to July 2015. </w:t>
      </w:r>
    </w:p>
    <w:p w:rsidR="000D3627" w:rsidRPr="001B2B35" w:rsidRDefault="000D3627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sz w:val="20"/>
        </w:rPr>
        <w:t xml:space="preserve">I was in the multimedia division and my project was based on Image Processing and deep learning and convolutional neural network. </w:t>
      </w:r>
    </w:p>
    <w:p w:rsidR="002C30CF" w:rsidRDefault="000D3627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Image processing and computer vision </w:t>
      </w:r>
      <w:r w:rsidRPr="001B2B35">
        <w:rPr>
          <w:sz w:val="20"/>
        </w:rPr>
        <w:t xml:space="preserve">-  </w:t>
      </w:r>
    </w:p>
    <w:p w:rsidR="002723DB" w:rsidRDefault="00D51EFF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sz w:val="20"/>
        </w:rPr>
        <w:t>I</w:t>
      </w:r>
      <w:r w:rsidR="000D3627" w:rsidRPr="001B2B35">
        <w:rPr>
          <w:sz w:val="20"/>
        </w:rPr>
        <w:t>n the fie</w:t>
      </w:r>
      <w:r w:rsidRPr="001B2B35">
        <w:rPr>
          <w:sz w:val="20"/>
        </w:rPr>
        <w:t>ld of computer vision, I have done assignments on basics of image processing and on computation of all parameters of epipolar geometry for a given pair of images and also compute the corresponding wavelength.</w:t>
      </w:r>
    </w:p>
    <w:p w:rsidR="00D7659E" w:rsidRPr="001B2B35" w:rsidRDefault="00D7659E" w:rsidP="002C30CF">
      <w:pPr>
        <w:numPr>
          <w:ilvl w:val="1"/>
          <w:numId w:val="7"/>
        </w:numPr>
        <w:spacing w:after="0" w:line="271" w:lineRule="auto"/>
        <w:ind w:right="959"/>
        <w:rPr>
          <w:sz w:val="20"/>
        </w:rPr>
      </w:pPr>
      <w:r>
        <w:rPr>
          <w:sz w:val="20"/>
        </w:rPr>
        <w:t>In the field of image processing</w:t>
      </w:r>
      <w:r w:rsidR="00626524">
        <w:rPr>
          <w:sz w:val="20"/>
        </w:rPr>
        <w:t>, my assignment was based on gathe</w:t>
      </w:r>
      <w:r w:rsidR="00F905CF">
        <w:rPr>
          <w:sz w:val="20"/>
        </w:rPr>
        <w:t xml:space="preserve">ring the images of candies and detecting the fault ones. I have done it in Mat Lab. </w:t>
      </w:r>
      <w:bookmarkStart w:id="0" w:name="_GoBack"/>
      <w:bookmarkEnd w:id="0"/>
    </w:p>
    <w:p w:rsidR="00D51EFF" w:rsidRPr="001B2B35" w:rsidRDefault="00D51EFF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R.P. HALL </w:t>
      </w:r>
      <w:r w:rsidR="00490E00" w:rsidRPr="001B2B35">
        <w:rPr>
          <w:b/>
          <w:sz w:val="20"/>
        </w:rPr>
        <w:t>open soft</w:t>
      </w:r>
      <w:r w:rsidRPr="001B2B35">
        <w:rPr>
          <w:sz w:val="20"/>
        </w:rPr>
        <w:t xml:space="preserve"> – I was part of R.P. Hall </w:t>
      </w:r>
      <w:r w:rsidR="00490E00" w:rsidRPr="001B2B35">
        <w:rPr>
          <w:sz w:val="20"/>
        </w:rPr>
        <w:t>open soft</w:t>
      </w:r>
      <w:r w:rsidRPr="001B2B35">
        <w:rPr>
          <w:sz w:val="20"/>
        </w:rPr>
        <w:t xml:space="preserve"> team for the year 2014, 2015, and 2016. In the year 2015 we have done a project on </w:t>
      </w:r>
      <w:r w:rsidR="00B627F8" w:rsidRPr="001B2B35">
        <w:rPr>
          <w:sz w:val="20"/>
        </w:rPr>
        <w:t>plotting 2D and 3D graph for a given equation of any degree and also to save the plots. In the year 2016 our problem statement was on extracting data from plots. We used tesseract-</w:t>
      </w:r>
      <w:proofErr w:type="spellStart"/>
      <w:r w:rsidR="00B627F8" w:rsidRPr="001B2B35">
        <w:rPr>
          <w:sz w:val="20"/>
        </w:rPr>
        <w:t>ocr</w:t>
      </w:r>
      <w:proofErr w:type="spellEnd"/>
      <w:r w:rsidR="00B627F8" w:rsidRPr="001B2B35">
        <w:rPr>
          <w:sz w:val="20"/>
        </w:rPr>
        <w:t xml:space="preserve"> for text recognition and also used </w:t>
      </w:r>
      <w:proofErr w:type="spellStart"/>
      <w:r w:rsidR="00B627F8" w:rsidRPr="001B2B35">
        <w:rPr>
          <w:sz w:val="20"/>
        </w:rPr>
        <w:t>opencv</w:t>
      </w:r>
      <w:proofErr w:type="spellEnd"/>
      <w:r w:rsidR="00B627F8" w:rsidRPr="001B2B35">
        <w:rPr>
          <w:sz w:val="20"/>
        </w:rPr>
        <w:t xml:space="preserve"> python for extraction of data from colored plots.</w:t>
      </w:r>
    </w:p>
    <w:p w:rsidR="00B627F8" w:rsidRPr="001B2B35" w:rsidRDefault="00B627F8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proofErr w:type="spellStart"/>
      <w:r w:rsidRPr="001B2B35">
        <w:rPr>
          <w:b/>
          <w:sz w:val="20"/>
        </w:rPr>
        <w:t>Btech</w:t>
      </w:r>
      <w:proofErr w:type="spellEnd"/>
      <w:r w:rsidRPr="001B2B35">
        <w:rPr>
          <w:b/>
          <w:sz w:val="20"/>
        </w:rPr>
        <w:t xml:space="preserve"> Project </w:t>
      </w:r>
      <w:r w:rsidRPr="001B2B35">
        <w:rPr>
          <w:sz w:val="20"/>
        </w:rPr>
        <w:t xml:space="preserve">– My </w:t>
      </w:r>
      <w:proofErr w:type="spellStart"/>
      <w:r w:rsidRPr="001B2B35">
        <w:rPr>
          <w:sz w:val="20"/>
        </w:rPr>
        <w:t>Btech</w:t>
      </w:r>
      <w:proofErr w:type="spellEnd"/>
      <w:r w:rsidRPr="001B2B35">
        <w:rPr>
          <w:sz w:val="20"/>
        </w:rPr>
        <w:t xml:space="preserve"> project was on understanding vulnerabilities in wireless network and to understand the need for more security over </w:t>
      </w:r>
      <w:proofErr w:type="spellStart"/>
      <w:r w:rsidRPr="001B2B35">
        <w:rPr>
          <w:sz w:val="20"/>
        </w:rPr>
        <w:t>wlan</w:t>
      </w:r>
      <w:proofErr w:type="spellEnd"/>
      <w:r w:rsidRPr="001B2B35">
        <w:rPr>
          <w:sz w:val="20"/>
        </w:rPr>
        <w:t>. I have performed various wireless network based security attacks like spoofing (ARP, DNS, MAC) and also password based attack a</w:t>
      </w:r>
      <w:r w:rsidR="001B2B35" w:rsidRPr="001B2B35">
        <w:rPr>
          <w:sz w:val="20"/>
        </w:rPr>
        <w:t xml:space="preserve">nd denial of service attacks like </w:t>
      </w:r>
      <w:proofErr w:type="spellStart"/>
      <w:r w:rsidR="001B2B35" w:rsidRPr="001B2B35">
        <w:rPr>
          <w:sz w:val="20"/>
        </w:rPr>
        <w:t>tcp</w:t>
      </w:r>
      <w:proofErr w:type="spellEnd"/>
      <w:r w:rsidR="001B2B35" w:rsidRPr="001B2B35">
        <w:rPr>
          <w:sz w:val="20"/>
        </w:rPr>
        <w:t xml:space="preserve"> flood.</w:t>
      </w:r>
    </w:p>
    <w:p w:rsidR="001B2B35" w:rsidRDefault="001B2B35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 w:rsidRPr="001B2B35">
        <w:rPr>
          <w:b/>
          <w:sz w:val="20"/>
        </w:rPr>
        <w:t xml:space="preserve">Information retrieval </w:t>
      </w:r>
      <w:r w:rsidRPr="001B2B35">
        <w:rPr>
          <w:sz w:val="20"/>
        </w:rPr>
        <w:t xml:space="preserve">– We have done a term project on extracting Wikipedia articles for a given research paper and also print them in most relevant order. We have used </w:t>
      </w:r>
      <w:proofErr w:type="spellStart"/>
      <w:r w:rsidRPr="001B2B35">
        <w:rPr>
          <w:sz w:val="20"/>
        </w:rPr>
        <w:t>nltk</w:t>
      </w:r>
      <w:proofErr w:type="spellEnd"/>
      <w:r w:rsidRPr="001B2B35">
        <w:rPr>
          <w:sz w:val="20"/>
        </w:rPr>
        <w:t xml:space="preserve"> library and used various methods like </w:t>
      </w:r>
      <w:proofErr w:type="spellStart"/>
      <w:r w:rsidRPr="001B2B35">
        <w:rPr>
          <w:sz w:val="20"/>
        </w:rPr>
        <w:t>tf-idf</w:t>
      </w:r>
      <w:proofErr w:type="spellEnd"/>
      <w:r w:rsidRPr="001B2B35">
        <w:rPr>
          <w:sz w:val="20"/>
        </w:rPr>
        <w:t xml:space="preserve"> and k-gram and compared the result and also took user point of view that which is more relevant. </w:t>
      </w:r>
    </w:p>
    <w:p w:rsidR="00BD1C89" w:rsidRPr="001B2B35" w:rsidRDefault="00BD1C89" w:rsidP="00D51EFF">
      <w:pPr>
        <w:numPr>
          <w:ilvl w:val="0"/>
          <w:numId w:val="7"/>
        </w:numPr>
        <w:spacing w:after="0" w:line="271" w:lineRule="auto"/>
        <w:ind w:right="959"/>
        <w:rPr>
          <w:sz w:val="20"/>
        </w:rPr>
      </w:pPr>
      <w:r>
        <w:rPr>
          <w:b/>
          <w:sz w:val="20"/>
        </w:rPr>
        <w:t xml:space="preserve">Edelweiss </w:t>
      </w:r>
      <w:r>
        <w:rPr>
          <w:sz w:val="20"/>
        </w:rPr>
        <w:t xml:space="preserve">– I am working on </w:t>
      </w:r>
      <w:r w:rsidR="00490E00">
        <w:rPr>
          <w:sz w:val="20"/>
        </w:rPr>
        <w:t>PostgreSQL</w:t>
      </w:r>
      <w:r>
        <w:rPr>
          <w:sz w:val="20"/>
        </w:rPr>
        <w:t xml:space="preserve"> and migration of data from </w:t>
      </w:r>
      <w:r w:rsidR="00490E00">
        <w:rPr>
          <w:sz w:val="20"/>
        </w:rPr>
        <w:t>MySQL</w:t>
      </w:r>
      <w:r>
        <w:rPr>
          <w:sz w:val="20"/>
        </w:rPr>
        <w:t xml:space="preserve"> database to </w:t>
      </w:r>
      <w:r w:rsidR="00490E00">
        <w:rPr>
          <w:sz w:val="20"/>
        </w:rPr>
        <w:t>PostgreSQL</w:t>
      </w:r>
      <w:r>
        <w:rPr>
          <w:sz w:val="20"/>
        </w:rPr>
        <w:t>.</w:t>
      </w:r>
    </w:p>
    <w:sectPr w:rsidR="00BD1C89" w:rsidRPr="001B2B35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A8F" w:rsidRDefault="00632A8F">
      <w:pPr>
        <w:spacing w:after="0"/>
      </w:pPr>
      <w:r>
        <w:separator/>
      </w:r>
    </w:p>
  </w:endnote>
  <w:endnote w:type="continuationSeparator" w:id="0">
    <w:p w:rsidR="00632A8F" w:rsidRDefault="00632A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336" w:rsidRDefault="009D7336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05C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A8F" w:rsidRDefault="00632A8F">
      <w:pPr>
        <w:spacing w:after="0"/>
      </w:pPr>
      <w:r>
        <w:separator/>
      </w:r>
    </w:p>
  </w:footnote>
  <w:footnote w:type="continuationSeparator" w:id="0">
    <w:p w:rsidR="00632A8F" w:rsidRDefault="00632A8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4F6C172B"/>
    <w:multiLevelType w:val="hybridMultilevel"/>
    <w:tmpl w:val="F0A206A2"/>
    <w:lvl w:ilvl="0" w:tplc="D1A42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9C624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5C843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88591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1234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B82C5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8ECE5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307E5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ED4F3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E5754C"/>
    <w:multiLevelType w:val="hybridMultilevel"/>
    <w:tmpl w:val="75C6AEC6"/>
    <w:lvl w:ilvl="0" w:tplc="77626910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12431A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9A9B2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40625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7EA9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0B8F99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D680E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9EEC49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4EE209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294A91"/>
    <w:multiLevelType w:val="hybridMultilevel"/>
    <w:tmpl w:val="C4C07CEA"/>
    <w:lvl w:ilvl="0" w:tplc="C34A96C8">
      <w:start w:val="1"/>
      <w:numFmt w:val="bullet"/>
      <w:lvlText w:val="•"/>
      <w:lvlJc w:val="left"/>
      <w:pPr>
        <w:ind w:left="6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DEC8CE">
      <w:start w:val="1"/>
      <w:numFmt w:val="bullet"/>
      <w:lvlText w:val="o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C62CBA">
      <w:start w:val="1"/>
      <w:numFmt w:val="bullet"/>
      <w:lvlText w:val="▪"/>
      <w:lvlJc w:val="left"/>
      <w:pPr>
        <w:ind w:left="21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1620A1E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080182C">
      <w:start w:val="1"/>
      <w:numFmt w:val="bullet"/>
      <w:lvlText w:val="o"/>
      <w:lvlJc w:val="left"/>
      <w:pPr>
        <w:ind w:left="35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422E90">
      <w:start w:val="1"/>
      <w:numFmt w:val="bullet"/>
      <w:lvlText w:val="▪"/>
      <w:lvlJc w:val="left"/>
      <w:pPr>
        <w:ind w:left="43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B65220">
      <w:start w:val="1"/>
      <w:numFmt w:val="bullet"/>
      <w:lvlText w:val="•"/>
      <w:lvlJc w:val="left"/>
      <w:pPr>
        <w:ind w:left="50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3ABCC2">
      <w:start w:val="1"/>
      <w:numFmt w:val="bullet"/>
      <w:lvlText w:val="o"/>
      <w:lvlJc w:val="left"/>
      <w:pPr>
        <w:ind w:left="57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28C9DEA">
      <w:start w:val="1"/>
      <w:numFmt w:val="bullet"/>
      <w:lvlText w:val="▪"/>
      <w:lvlJc w:val="left"/>
      <w:pPr>
        <w:ind w:left="64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3C3CE7"/>
    <w:multiLevelType w:val="hybridMultilevel"/>
    <w:tmpl w:val="3202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020"/>
    <w:rsid w:val="00023639"/>
    <w:rsid w:val="000A4B65"/>
    <w:rsid w:val="000D3627"/>
    <w:rsid w:val="0010443C"/>
    <w:rsid w:val="001B2B35"/>
    <w:rsid w:val="00201F90"/>
    <w:rsid w:val="00267D9E"/>
    <w:rsid w:val="002723DB"/>
    <w:rsid w:val="00293F16"/>
    <w:rsid w:val="002C30CF"/>
    <w:rsid w:val="0034350B"/>
    <w:rsid w:val="003F031C"/>
    <w:rsid w:val="00490E00"/>
    <w:rsid w:val="00517A4A"/>
    <w:rsid w:val="005B234F"/>
    <w:rsid w:val="005E2257"/>
    <w:rsid w:val="00600B29"/>
    <w:rsid w:val="0061609F"/>
    <w:rsid w:val="00626524"/>
    <w:rsid w:val="00632A8F"/>
    <w:rsid w:val="00634D98"/>
    <w:rsid w:val="0068579A"/>
    <w:rsid w:val="00722A33"/>
    <w:rsid w:val="007C5ECC"/>
    <w:rsid w:val="00867399"/>
    <w:rsid w:val="00925105"/>
    <w:rsid w:val="00971020"/>
    <w:rsid w:val="009B365C"/>
    <w:rsid w:val="009D7336"/>
    <w:rsid w:val="00A056D1"/>
    <w:rsid w:val="00A36242"/>
    <w:rsid w:val="00A576AC"/>
    <w:rsid w:val="00B627F8"/>
    <w:rsid w:val="00B6501A"/>
    <w:rsid w:val="00BD1C89"/>
    <w:rsid w:val="00D51EFF"/>
    <w:rsid w:val="00D7659E"/>
    <w:rsid w:val="00E12601"/>
    <w:rsid w:val="00E2587F"/>
    <w:rsid w:val="00E350F3"/>
    <w:rsid w:val="00E42908"/>
    <w:rsid w:val="00F70E05"/>
    <w:rsid w:val="00F905CF"/>
    <w:rsid w:val="00FC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CE6F"/>
  <w15:chartTrackingRefBased/>
  <w15:docId w15:val="{C425D09D-AB19-4C42-ACC1-6D0DEB59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E429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79A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eshant-singh-44381399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heshan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eshant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E5E3C9418647FDAF6A89BAC5DB2D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101A8-AF79-47A5-A4EB-F69298DC72C9}"/>
      </w:docPartPr>
      <w:docPartBody>
        <w:p w:rsidR="00595B12" w:rsidRDefault="00B049B8">
          <w:pPr>
            <w:pStyle w:val="4FE5E3C9418647FDAF6A89BAC5DB2D19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9B8"/>
    <w:rsid w:val="00127980"/>
    <w:rsid w:val="002C7907"/>
    <w:rsid w:val="00595B12"/>
    <w:rsid w:val="008D56D7"/>
    <w:rsid w:val="0097531E"/>
    <w:rsid w:val="00B049B8"/>
    <w:rsid w:val="00BE6A78"/>
    <w:rsid w:val="00E7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E5E3C9418647FDAF6A89BAC5DB2D19">
    <w:name w:val="4FE5E3C9418647FDAF6A89BAC5DB2D19"/>
  </w:style>
  <w:style w:type="paragraph" w:customStyle="1" w:styleId="168C21CC3539485F839E4A9D5FF4FD27">
    <w:name w:val="168C21CC3539485F839E4A9D5FF4FD27"/>
  </w:style>
  <w:style w:type="paragraph" w:customStyle="1" w:styleId="4C49371DCED940DEB7409FFA6944E9D6">
    <w:name w:val="4C49371DCED940DEB7409FFA6944E9D6"/>
  </w:style>
  <w:style w:type="paragraph" w:customStyle="1" w:styleId="F4D7353C573E48F283DAC427D19ED9A9">
    <w:name w:val="F4D7353C573E48F283DAC427D19ED9A9"/>
  </w:style>
  <w:style w:type="paragraph" w:customStyle="1" w:styleId="E9A782B6159A46539E19F14D11525CFC">
    <w:name w:val="E9A782B6159A46539E19F14D11525CFC"/>
  </w:style>
  <w:style w:type="paragraph" w:customStyle="1" w:styleId="D261AB3CAEED4D13B51FE268A0BF32EB">
    <w:name w:val="D261AB3CAEED4D13B51FE268A0BF32EB"/>
  </w:style>
  <w:style w:type="paragraph" w:customStyle="1" w:styleId="FDA04CC6713946D1AA4E64501121099E">
    <w:name w:val="FDA04CC6713946D1AA4E64501121099E"/>
  </w:style>
  <w:style w:type="paragraph" w:customStyle="1" w:styleId="269622C0C8264F1AAEEA7FA01AE84195">
    <w:name w:val="269622C0C8264F1AAEEA7FA01AE84195"/>
  </w:style>
  <w:style w:type="paragraph" w:customStyle="1" w:styleId="7417A7B920C64BD0850DF9022884A08F">
    <w:name w:val="7417A7B920C64BD0850DF9022884A08F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B1B4D17E5974FD98F97BAD76B1499C7">
    <w:name w:val="4B1B4D17E5974FD98F97BAD76B1499C7"/>
  </w:style>
  <w:style w:type="paragraph" w:customStyle="1" w:styleId="71FBCEB919564390870E23BD25FF06B7">
    <w:name w:val="71FBCEB919564390870E23BD25FF06B7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  <w:lang w:val="en-US" w:eastAsia="en-US"/>
    </w:rPr>
  </w:style>
  <w:style w:type="paragraph" w:customStyle="1" w:styleId="BA8B9AD2A10742CC9CD1D87FF5A974E5">
    <w:name w:val="BA8B9AD2A10742CC9CD1D87FF5A974E5"/>
  </w:style>
  <w:style w:type="paragraph" w:customStyle="1" w:styleId="C81CBD7086C24C2D82E85A471B3A600C">
    <w:name w:val="C81CBD7086C24C2D82E85A471B3A600C"/>
  </w:style>
  <w:style w:type="paragraph" w:customStyle="1" w:styleId="67069CB06B9F44FFBC2D309008229139">
    <w:name w:val="67069CB06B9F44FFBC2D309008229139"/>
  </w:style>
  <w:style w:type="paragraph" w:customStyle="1" w:styleId="96A79E3C90894378A07D0866FBCD2B4D">
    <w:name w:val="96A79E3C90894378A07D0866FBCD2B4D"/>
  </w:style>
  <w:style w:type="paragraph" w:customStyle="1" w:styleId="F93B9C4B8D034B79B6DE974868D2E82C">
    <w:name w:val="F93B9C4B8D034B79B6DE974868D2E82C"/>
  </w:style>
  <w:style w:type="paragraph" w:customStyle="1" w:styleId="51C1F1B4F66347C6A768AC1DC11106FD">
    <w:name w:val="51C1F1B4F66347C6A768AC1DC11106FD"/>
  </w:style>
  <w:style w:type="paragraph" w:customStyle="1" w:styleId="3BDD01244C61496D8860E0306D4332BD">
    <w:name w:val="3BDD01244C61496D8860E0306D4332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4073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Sheshant</dc:creator>
  <cp:keywords/>
  <dc:description/>
  <cp:lastModifiedBy>sheshant</cp:lastModifiedBy>
  <cp:revision>8</cp:revision>
  <dcterms:created xsi:type="dcterms:W3CDTF">2016-05-03T23:45:00Z</dcterms:created>
  <dcterms:modified xsi:type="dcterms:W3CDTF">2017-02-05T18:19:00Z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